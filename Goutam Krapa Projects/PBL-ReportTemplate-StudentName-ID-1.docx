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8B3B" w14:textId="5CB41EBD" w:rsidR="00684678" w:rsidRDefault="00684678" w:rsidP="008A0955"/>
    <w:p w14:paraId="050C1D5E" w14:textId="3CCF576C" w:rsidR="00684678" w:rsidRDefault="00684678" w:rsidP="008A0955"/>
    <w:p w14:paraId="79598D84" w14:textId="7C4E9000" w:rsidR="00684678" w:rsidRDefault="005039B6" w:rsidP="00684678">
      <w:pPr>
        <w:jc w:val="center"/>
        <w:rPr>
          <w:sz w:val="36"/>
          <w:szCs w:val="36"/>
        </w:rPr>
      </w:pPr>
      <w:r>
        <w:rPr>
          <w:sz w:val="36"/>
          <w:szCs w:val="36"/>
        </w:rPr>
        <w:t>PBL#1 Report</w:t>
      </w:r>
      <w:r w:rsidR="00684678" w:rsidRPr="00161D3E">
        <w:rPr>
          <w:sz w:val="36"/>
          <w:szCs w:val="36"/>
        </w:rPr>
        <w:t xml:space="preserve">: Counter (0-9) </w:t>
      </w:r>
    </w:p>
    <w:p w14:paraId="000F332D" w14:textId="02F54479" w:rsidR="0031128C" w:rsidRPr="0031128C" w:rsidRDefault="0031128C" w:rsidP="00684678">
      <w:pPr>
        <w:jc w:val="center"/>
        <w:rPr>
          <w:sz w:val="28"/>
          <w:szCs w:val="28"/>
        </w:rPr>
      </w:pPr>
      <w:r w:rsidRPr="0031128C">
        <w:rPr>
          <w:sz w:val="28"/>
          <w:szCs w:val="28"/>
        </w:rPr>
        <w:t xml:space="preserve">Name: </w:t>
      </w:r>
    </w:p>
    <w:p w14:paraId="16507DAC" w14:textId="2940EB3C" w:rsidR="0031128C" w:rsidRPr="0031128C" w:rsidRDefault="0031128C" w:rsidP="00684678">
      <w:pPr>
        <w:jc w:val="center"/>
        <w:rPr>
          <w:sz w:val="28"/>
          <w:szCs w:val="28"/>
        </w:rPr>
      </w:pPr>
      <w:r w:rsidRPr="0031128C">
        <w:rPr>
          <w:sz w:val="28"/>
          <w:szCs w:val="28"/>
        </w:rPr>
        <w:t>ID:</w:t>
      </w:r>
    </w:p>
    <w:p w14:paraId="6BBAE5C6" w14:textId="77777777" w:rsidR="00684678" w:rsidRDefault="00684678" w:rsidP="008A0955"/>
    <w:p w14:paraId="2CF23181" w14:textId="727A3484" w:rsidR="00684678" w:rsidRDefault="0031128C" w:rsidP="00684678">
      <w:pPr>
        <w:pStyle w:val="Heading1"/>
      </w:pPr>
      <w:r>
        <w:t xml:space="preserve">Introduction </w:t>
      </w:r>
    </w:p>
    <w:p w14:paraId="4149EA68" w14:textId="65E85E9B" w:rsidR="00DC7AF4" w:rsidRDefault="00044D7B" w:rsidP="00684678">
      <w:r>
        <w:t xml:space="preserve">Please introduce your </w:t>
      </w:r>
      <w:r w:rsidR="00AC7F6C">
        <w:t xml:space="preserve">design </w:t>
      </w:r>
      <w:r>
        <w:t xml:space="preserve">project. </w:t>
      </w:r>
    </w:p>
    <w:p w14:paraId="6EDDE72E" w14:textId="77777777" w:rsidR="00044D7B" w:rsidRDefault="00044D7B" w:rsidP="00684678"/>
    <w:p w14:paraId="057FD416" w14:textId="23F47FEE" w:rsidR="00587417" w:rsidRDefault="0031128C" w:rsidP="005F53CB">
      <w:pPr>
        <w:pStyle w:val="Heading1"/>
      </w:pPr>
      <w:r>
        <w:t>Verilog HDL Design Code</w:t>
      </w:r>
    </w:p>
    <w:p w14:paraId="29BDECAB" w14:textId="6FC7FD13" w:rsidR="0031128C" w:rsidRDefault="00693591" w:rsidP="00693591">
      <w:r>
        <w:t xml:space="preserve">Please write you design code in this section. </w:t>
      </w:r>
    </w:p>
    <w:p w14:paraId="6644AB53" w14:textId="77777777" w:rsidR="00693591" w:rsidRDefault="00693591" w:rsidP="00693591"/>
    <w:p w14:paraId="054C71E8" w14:textId="66023A51" w:rsidR="005F53CB" w:rsidRDefault="0031128C" w:rsidP="005F53CB">
      <w:pPr>
        <w:pStyle w:val="Heading1"/>
      </w:pPr>
      <w:r>
        <w:t xml:space="preserve">Simulation Waveform </w:t>
      </w:r>
      <w:r w:rsidR="005F53CB">
        <w:t xml:space="preserve"> </w:t>
      </w:r>
    </w:p>
    <w:p w14:paraId="4AA9042F" w14:textId="6AB4E1F3" w:rsidR="00693591" w:rsidRDefault="00693591" w:rsidP="00693591">
      <w:r>
        <w:t>Please screen</w:t>
      </w:r>
      <w:r w:rsidR="00DC2E3C">
        <w:t xml:space="preserve"> </w:t>
      </w:r>
      <w:r>
        <w:t xml:space="preserve">shot your simulation waveform in this section. </w:t>
      </w:r>
      <w:r w:rsidR="00DC2E3C">
        <w:t xml:space="preserve">Notice that </w:t>
      </w:r>
      <w:r w:rsidR="00DC2E3C" w:rsidRPr="00DC2E3C">
        <w:rPr>
          <w:color w:val="FF0000"/>
        </w:rPr>
        <w:t xml:space="preserve">all the test functions </w:t>
      </w:r>
      <w:r w:rsidR="00DC2E3C">
        <w:t xml:space="preserve">must be shown in your waveform. </w:t>
      </w:r>
    </w:p>
    <w:p w14:paraId="1DF3AB8B" w14:textId="7E841F12" w:rsidR="008A0955" w:rsidRDefault="008A0955" w:rsidP="008A0955"/>
    <w:p w14:paraId="781EFF3E" w14:textId="197A15AF" w:rsidR="00DC2E3C" w:rsidRDefault="005579A7" w:rsidP="00DC2E3C">
      <w:pPr>
        <w:pStyle w:val="Heading1"/>
      </w:pPr>
      <w:r>
        <w:t>Comments</w:t>
      </w:r>
    </w:p>
    <w:p w14:paraId="7B9E9C82" w14:textId="0B2A93C2" w:rsidR="00DC2E3C" w:rsidRPr="008A0955" w:rsidRDefault="00DC2E3C" w:rsidP="00DC2E3C">
      <w:r>
        <w:t>Please comment your design projects, including challenges, constraints, conclusions, future works, etc.</w:t>
      </w:r>
    </w:p>
    <w:sectPr w:rsidR="00DC2E3C" w:rsidRPr="008A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3AF1"/>
    <w:multiLevelType w:val="multilevel"/>
    <w:tmpl w:val="8B62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0443C5"/>
    <w:multiLevelType w:val="hybridMultilevel"/>
    <w:tmpl w:val="F0A0B6DE"/>
    <w:lvl w:ilvl="0" w:tplc="99D026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3C2B"/>
    <w:multiLevelType w:val="multilevel"/>
    <w:tmpl w:val="F05ED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DD77FC2"/>
    <w:multiLevelType w:val="multilevel"/>
    <w:tmpl w:val="7DBC2FE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712922310">
    <w:abstractNumId w:val="1"/>
  </w:num>
  <w:num w:numId="2" w16cid:durableId="1113593689">
    <w:abstractNumId w:val="0"/>
  </w:num>
  <w:num w:numId="3" w16cid:durableId="1740861620">
    <w:abstractNumId w:val="0"/>
  </w:num>
  <w:num w:numId="4" w16cid:durableId="63451781">
    <w:abstractNumId w:val="2"/>
  </w:num>
  <w:num w:numId="5" w16cid:durableId="997810122">
    <w:abstractNumId w:val="2"/>
  </w:num>
  <w:num w:numId="6" w16cid:durableId="268007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78"/>
    <w:rsid w:val="0002733E"/>
    <w:rsid w:val="00044D7B"/>
    <w:rsid w:val="00161D3E"/>
    <w:rsid w:val="00264940"/>
    <w:rsid w:val="002A0DD9"/>
    <w:rsid w:val="002D07DE"/>
    <w:rsid w:val="0031128C"/>
    <w:rsid w:val="003639FA"/>
    <w:rsid w:val="00364C1F"/>
    <w:rsid w:val="005006DA"/>
    <w:rsid w:val="005039B6"/>
    <w:rsid w:val="005579A7"/>
    <w:rsid w:val="00587417"/>
    <w:rsid w:val="005F53CB"/>
    <w:rsid w:val="00684678"/>
    <w:rsid w:val="00693591"/>
    <w:rsid w:val="007334AC"/>
    <w:rsid w:val="007B76A3"/>
    <w:rsid w:val="007F0324"/>
    <w:rsid w:val="00896372"/>
    <w:rsid w:val="008A0955"/>
    <w:rsid w:val="00917A2E"/>
    <w:rsid w:val="00930124"/>
    <w:rsid w:val="009801E6"/>
    <w:rsid w:val="00AC7F6C"/>
    <w:rsid w:val="00B46AB6"/>
    <w:rsid w:val="00B612AB"/>
    <w:rsid w:val="00BF2BD5"/>
    <w:rsid w:val="00C1679D"/>
    <w:rsid w:val="00C23F51"/>
    <w:rsid w:val="00D7707B"/>
    <w:rsid w:val="00D83D44"/>
    <w:rsid w:val="00DC2E3C"/>
    <w:rsid w:val="00DC7AF4"/>
    <w:rsid w:val="00D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3D60"/>
  <w15:chartTrackingRefBased/>
  <w15:docId w15:val="{659B260E-778F-4B87-98FA-BD857447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91"/>
    <w:pPr>
      <w:spacing w:after="40" w:line="240" w:lineRule="auto"/>
    </w:pPr>
    <w:rPr>
      <w:rFonts w:eastAsiaTheme="minorHAnsi"/>
      <w:lang w:eastAsia="en-US"/>
    </w:rPr>
  </w:style>
  <w:style w:type="paragraph" w:styleId="Heading1">
    <w:name w:val="heading 1"/>
    <w:basedOn w:val="Title"/>
    <w:link w:val="Heading1Char"/>
    <w:uiPriority w:val="9"/>
    <w:qFormat/>
    <w:rsid w:val="008A0955"/>
    <w:pPr>
      <w:keepNext/>
      <w:keepLines/>
      <w:numPr>
        <w:numId w:val="6"/>
      </w:numPr>
      <w:spacing w:before="120" w:after="120"/>
      <w:outlineLvl w:val="0"/>
    </w:pPr>
    <w:rPr>
      <w:rFonts w:asciiTheme="minorHAnsi" w:hAnsiTheme="minorHAnsi"/>
      <w:b/>
      <w:sz w:val="2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0955"/>
    <w:pPr>
      <w:keepNext/>
      <w:keepLines/>
      <w:numPr>
        <w:ilvl w:val="1"/>
        <w:numId w:val="6"/>
      </w:numPr>
      <w:spacing w:before="80" w:after="8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955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55"/>
    <w:rPr>
      <w:rFonts w:eastAsiaTheme="majorEastAsia" w:cstheme="majorBidi"/>
      <w:b/>
      <w:spacing w:val="-10"/>
      <w:kern w:val="28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F03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32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0955"/>
    <w:rPr>
      <w:rFonts w:eastAsiaTheme="majorEastAsia" w:cstheme="majorBidi"/>
      <w:szCs w:val="26"/>
      <w:lang w:eastAsia="en-US"/>
    </w:rPr>
  </w:style>
  <w:style w:type="paragraph" w:customStyle="1" w:styleId="Default">
    <w:name w:val="Default"/>
    <w:rsid w:val="007F03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032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F03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032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03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0324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7F03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0324"/>
    <w:pPr>
      <w:spacing w:after="0" w:line="240" w:lineRule="auto"/>
    </w:pPr>
    <w:rPr>
      <w:rFonts w:ascii="Calibri" w:eastAsia="SimSun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3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0324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F03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0955"/>
    <w:rPr>
      <w:rFonts w:eastAsiaTheme="majorEastAsia" w:cstheme="majorBidi"/>
      <w:color w:val="000000" w:themeColor="text1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i\Documents\Custom%20Office%20Templates\XY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XY Word Template.dotm</Template>
  <TotalTime>25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 Yang</dc:creator>
  <cp:keywords/>
  <dc:description/>
  <cp:lastModifiedBy>Yang, Xiaokun</cp:lastModifiedBy>
  <cp:revision>28</cp:revision>
  <dcterms:created xsi:type="dcterms:W3CDTF">2022-02-07T16:01:00Z</dcterms:created>
  <dcterms:modified xsi:type="dcterms:W3CDTF">2022-10-07T01:24:00Z</dcterms:modified>
</cp:coreProperties>
</file>